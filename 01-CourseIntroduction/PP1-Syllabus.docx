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r w:rsidR="004374E1" w:rsidRPr="00D65919">
        <w:rPr>
          <w:b/>
          <w:sz w:val="70"/>
          <w:szCs w:val="70"/>
        </w:rPr>
        <w:t xml:space="preserve">Computer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r w:rsidR="004D39B2" w:rsidRPr="00D65919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08EA7D6C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</w:t>
      </w:r>
      <w:r w:rsidR="00AA4255">
        <w:t>22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details</w:t>
      </w:r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(studia niestacjonarne</w:t>
      </w:r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Kierunek studiów</w:t>
      </w:r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4E44ED" w:rsidRPr="00D65919">
        <w:rPr>
          <w:rFonts w:ascii="Garamond" w:hAnsi="Garamond"/>
          <w:lang w:val="en-US"/>
        </w:rPr>
        <w:t xml:space="preserve">Informatyka </w:t>
      </w:r>
      <w:r w:rsidR="00B60EC3" w:rsidRPr="00D65919">
        <w:rPr>
          <w:rFonts w:ascii="Garamond" w:hAnsi="Garamond"/>
          <w:lang w:val="en-US"/>
        </w:rPr>
        <w:t>Stosowana</w:t>
      </w:r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 an understanding of the role computation can play in solving problems</w:t>
      </w:r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r w:rsidRPr="009A5E23">
        <w:rPr>
          <w:rFonts w:ascii="Garamond" w:hAnsi="Garamond"/>
        </w:rPr>
        <w:t>overview of the basic concepts related to imperative, procedural and object-oriented programming</w:t>
      </w:r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r w:rsidR="001439C7" w:rsidRPr="001439C7">
        <w:rPr>
          <w:rFonts w:ascii="Garamond" w:hAnsi="Garamond"/>
        </w:rPr>
        <w:t>acquiring the ability to create computer programs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  <w:t>Types, variables and operators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>Control structures</w:t>
            </w:r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Subroutines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Arrays</w:t>
            </w:r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>File handling</w:t>
            </w:r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  <w:t>Dictionaries, Sets,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796738">
              <w:rPr>
                <w:rFonts w:ascii="Garamond" w:hAnsi="Garamond"/>
                <w:sz w:val="22"/>
                <w:szCs w:val="22"/>
              </w:rPr>
              <w:t>stacks, queues, lists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>Object Oriented Programming</w:t>
            </w:r>
          </w:p>
        </w:tc>
      </w:tr>
      <w:tr w:rsidR="00140F88" w:rsidRPr="00253B25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 i metody obiektu</w:t>
            </w: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  <w:t>Functional programming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r w:rsidR="00FD43C1" w:rsidRPr="00E67ACE">
              <w:rPr>
                <w:rFonts w:ascii="Garamond" w:hAnsi="Garamond"/>
                <w:sz w:val="22"/>
              </w:rPr>
              <w:t xml:space="preserve"> retake for absent students</w:t>
            </w:r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>Mark Lutz, Python.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hyperlink r:id="rId8" w:history="1">
        <w:r w:rsidRPr="00FC3CC4">
          <w:rPr>
            <w:rStyle w:val="Hipercze"/>
            <w:rFonts w:ascii="Garamond" w:hAnsi="Garamond"/>
            <w:lang w:val="en-US"/>
          </w:rPr>
          <w:t>https://docs.python.org/3/tutorial/index.html</w:t>
        </w:r>
      </w:hyperlink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hyperlink r:id="rId9" w:history="1">
        <w:r w:rsidRPr="00966E4B">
          <w:rPr>
            <w:rStyle w:val="Hipercze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hyperlink r:id="rId10" w:history="1">
        <w:r w:rsidR="00B46CC5" w:rsidRPr="00FC3CC4">
          <w:rPr>
            <w:rStyle w:val="Hipercze"/>
            <w:rFonts w:ascii="Garamond" w:hAnsi="Garamond"/>
            <w:lang w:val="en-US"/>
          </w:rPr>
          <w:t>https://www.youtube.com/playlist?list=PLUl4u3cNGP63WbdFxL8giv4yhgdMGaZNA</w:t>
        </w:r>
      </w:hyperlink>
    </w:p>
    <w:p w14:paraId="32A8EF5A" w14:textId="7CBA657B" w:rsidR="00547633" w:rsidRDefault="00253B25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hyperlink r:id="rId11" w:history="1">
        <w:r w:rsidR="00547633" w:rsidRPr="00FC3CC4">
          <w:rPr>
            <w:rStyle w:val="Hipercze"/>
            <w:rFonts w:ascii="Garamond" w:hAnsi="Garamond"/>
            <w:lang w:val="en-US"/>
          </w:rPr>
          <w:t>https://ocw.mit.edu/courses/6-0001-introduction-to-computer-science-and-programming-in-python-fall-2016/</w:t>
        </w:r>
      </w:hyperlink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2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297466C2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9A6A10">
              <w:rPr>
                <w:rFonts w:ascii="Garamond" w:hAnsi="Garamond"/>
              </w:rPr>
              <w:t>4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01321B7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6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04E2499B" w14:textId="2AFE8F0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8</w:t>
            </w:r>
          </w:p>
        </w:tc>
      </w:tr>
      <w:tr w:rsidR="00E87B85" w:rsidRPr="00CA2ECB" w14:paraId="65221903" w14:textId="77777777" w:rsidTr="00A84813">
        <w:tc>
          <w:tcPr>
            <w:tcW w:w="2551" w:type="dxa"/>
          </w:tcPr>
          <w:p w14:paraId="0BC0CC85" w14:textId="7908D669" w:rsidR="00E87B85" w:rsidRDefault="00E87B85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Teoria</w:t>
            </w:r>
            <w:r w:rsidR="00BF5B98">
              <w:rPr>
                <w:rFonts w:ascii="Garamond" w:hAnsi="Garamond"/>
                <w:sz w:val="22"/>
                <w:szCs w:val="22"/>
              </w:rPr>
              <w:br/>
              <w:t>Theory Test</w:t>
            </w:r>
          </w:p>
        </w:tc>
        <w:tc>
          <w:tcPr>
            <w:tcW w:w="4082" w:type="dxa"/>
          </w:tcPr>
          <w:p w14:paraId="7E72CC66" w14:textId="09FC8A1C" w:rsidR="00E87B85" w:rsidRDefault="00255BFB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 z teorii</w:t>
            </w:r>
            <w:r w:rsidR="00D44939">
              <w:rPr>
                <w:rFonts w:ascii="Garamond" w:hAnsi="Garamond"/>
              </w:rPr>
              <w:t xml:space="preserve"> </w:t>
            </w:r>
            <w:r w:rsidR="001428DF">
              <w:rPr>
                <w:rFonts w:ascii="Garamond" w:hAnsi="Garamond"/>
              </w:rPr>
              <w:t>podczas zajęć</w:t>
            </w:r>
            <w:r w:rsidR="00410CD1">
              <w:rPr>
                <w:rFonts w:ascii="Garamond" w:hAnsi="Garamond"/>
              </w:rPr>
              <w:br/>
              <w:t xml:space="preserve">Theory </w:t>
            </w:r>
            <w:r>
              <w:rPr>
                <w:rFonts w:ascii="Garamond" w:hAnsi="Garamond"/>
              </w:rPr>
              <w:t xml:space="preserve">test </w:t>
            </w:r>
            <w:r w:rsidR="001428DF">
              <w:rPr>
                <w:rFonts w:ascii="Garamond" w:hAnsi="Garamond"/>
              </w:rPr>
              <w:t>during classes</w:t>
            </w:r>
          </w:p>
        </w:tc>
        <w:tc>
          <w:tcPr>
            <w:tcW w:w="993" w:type="dxa"/>
            <w:vAlign w:val="center"/>
          </w:tcPr>
          <w:p w14:paraId="15186D34" w14:textId="785A7EBB" w:rsidR="00E87B85" w:rsidRDefault="00DB73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– 2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50B7AD30" w:rsidR="0005276A" w:rsidRPr="002738B8" w:rsidRDefault="00253B25" w:rsidP="002738B8">
      <w:pPr>
        <w:spacing w:before="10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+++</w:t>
      </w:r>
    </w:p>
    <w:sectPr w:rsidR="0005276A" w:rsidRPr="002738B8" w:rsidSect="00B52FD8">
      <w:footerReference w:type="defaul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5065" w14:textId="77777777" w:rsidR="007F0D70" w:rsidRDefault="007F0D70" w:rsidP="004E537E">
      <w:pPr>
        <w:spacing w:before="0"/>
      </w:pPr>
      <w:r>
        <w:separator/>
      </w:r>
    </w:p>
  </w:endnote>
  <w:endnote w:type="continuationSeparator" w:id="0">
    <w:p w14:paraId="618D6EF2" w14:textId="77777777" w:rsidR="007F0D70" w:rsidRDefault="007F0D70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D991" w14:textId="77777777" w:rsidR="007F0D70" w:rsidRDefault="007F0D70" w:rsidP="004E537E">
      <w:pPr>
        <w:spacing w:before="0"/>
      </w:pPr>
      <w:r>
        <w:separator/>
      </w:r>
    </w:p>
  </w:footnote>
  <w:footnote w:type="continuationSeparator" w:id="0">
    <w:p w14:paraId="3E2239EA" w14:textId="77777777" w:rsidR="007F0D70" w:rsidRDefault="007F0D70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3B25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037E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368D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Ul4u3cNGP63WbdFxL8giv4yhgdMGa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01XoE8jYohWFPpC17Z-wWhPOSuh8Er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1501</TotalTime>
  <Pages>4</Pages>
  <Words>598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177</cp:revision>
  <cp:lastPrinted>2013-09-30T09:07:00Z</cp:lastPrinted>
  <dcterms:created xsi:type="dcterms:W3CDTF">2015-09-26T12:13:00Z</dcterms:created>
  <dcterms:modified xsi:type="dcterms:W3CDTF">2022-11-01T12:08:00Z</dcterms:modified>
</cp:coreProperties>
</file>